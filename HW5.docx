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9DF1E" w14:textId="00A996CE" w:rsidR="00CB373D" w:rsidRPr="00E02F71" w:rsidRDefault="00CB373D" w:rsidP="00E02F71">
      <w:pPr>
        <w:jc w:val="center"/>
        <w:rPr>
          <w:noProof/>
          <w:sz w:val="32"/>
          <w:szCs w:val="32"/>
        </w:rPr>
      </w:pPr>
      <w:r w:rsidRPr="00E02F71">
        <w:rPr>
          <w:noProof/>
          <w:sz w:val="32"/>
          <w:szCs w:val="32"/>
        </w:rPr>
        <w:t>PRIYANKA GOENKA</w:t>
      </w:r>
    </w:p>
    <w:p w14:paraId="08C3F25A" w14:textId="050B1184" w:rsidR="00CB373D" w:rsidRPr="00E02F71" w:rsidRDefault="00CB373D" w:rsidP="00E02F71">
      <w:pPr>
        <w:jc w:val="center"/>
        <w:rPr>
          <w:noProof/>
          <w:sz w:val="32"/>
          <w:szCs w:val="32"/>
        </w:rPr>
      </w:pPr>
      <w:r w:rsidRPr="00E02F71">
        <w:rPr>
          <w:noProof/>
          <w:sz w:val="32"/>
          <w:szCs w:val="32"/>
        </w:rPr>
        <w:t>MACHINE LEARNING- CSE847</w:t>
      </w:r>
    </w:p>
    <w:p w14:paraId="140A984D" w14:textId="16A61570" w:rsidR="00CB373D" w:rsidRPr="00E02F71" w:rsidRDefault="00CB373D" w:rsidP="00E02F71">
      <w:pPr>
        <w:jc w:val="center"/>
        <w:rPr>
          <w:noProof/>
          <w:sz w:val="32"/>
          <w:szCs w:val="32"/>
        </w:rPr>
      </w:pPr>
      <w:r w:rsidRPr="00E02F71">
        <w:rPr>
          <w:noProof/>
          <w:sz w:val="32"/>
          <w:szCs w:val="32"/>
        </w:rPr>
        <w:t>Solutions for Homework- 5</w:t>
      </w:r>
    </w:p>
    <w:p w14:paraId="4F8F186E" w14:textId="2153D64E" w:rsidR="00CB373D" w:rsidRDefault="00CB373D">
      <w:pPr>
        <w:rPr>
          <w:noProof/>
        </w:rPr>
      </w:pPr>
      <w:r>
        <w:rPr>
          <w:noProof/>
        </w:rPr>
        <w:t>1)</w:t>
      </w:r>
    </w:p>
    <w:p w14:paraId="536E251F" w14:textId="28514328" w:rsidR="00437AD4" w:rsidRDefault="00CB373D">
      <w:r>
        <w:rPr>
          <w:noProof/>
        </w:rPr>
        <w:drawing>
          <wp:inline distT="0" distB="0" distL="0" distR="0" wp14:anchorId="1587FE41" wp14:editId="5203830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08A20AF" w14:textId="68C1633B" w:rsidR="00CB373D" w:rsidRPr="001C1DD0" w:rsidRDefault="00CB373D" w:rsidP="00CB373D">
      <w:pPr>
        <w:pStyle w:val="ListParagraph"/>
        <w:numPr>
          <w:ilvl w:val="0"/>
          <w:numId w:val="1"/>
        </w:numPr>
      </w:pPr>
      <w:r>
        <w:rPr>
          <w:sz w:val="28"/>
          <w:szCs w:val="28"/>
        </w:rPr>
        <w:t>First Principle Component Analysis</w:t>
      </w:r>
      <w:r w:rsidR="001C1DD0">
        <w:rPr>
          <w:sz w:val="28"/>
          <w:szCs w:val="28"/>
        </w:rPr>
        <w:t xml:space="preserve"> </w:t>
      </w:r>
      <w:r>
        <w:rPr>
          <w:sz w:val="28"/>
          <w:szCs w:val="28"/>
        </w:rPr>
        <w:t xml:space="preserve">(PCA): The first PCA is the best line which we can fit to the data, so it is the line which connects all the </w:t>
      </w:r>
      <w:proofErr w:type="spellStart"/>
      <w:r>
        <w:rPr>
          <w:sz w:val="28"/>
          <w:szCs w:val="28"/>
        </w:rPr>
        <w:t>ploted</w:t>
      </w:r>
      <w:proofErr w:type="spellEnd"/>
      <w:r>
        <w:rPr>
          <w:sz w:val="28"/>
          <w:szCs w:val="28"/>
        </w:rPr>
        <w:t xml:space="preserve"> points.</w:t>
      </w:r>
    </w:p>
    <w:p w14:paraId="53793244" w14:textId="29A2FD37" w:rsidR="00635689" w:rsidRPr="007201F5" w:rsidRDefault="001C1DD0" w:rsidP="00635689">
      <w:pPr>
        <w:pStyle w:val="ListParagraph"/>
        <w:numPr>
          <w:ilvl w:val="0"/>
          <w:numId w:val="1"/>
        </w:numPr>
      </w:pPr>
      <w:r>
        <w:rPr>
          <w:sz w:val="28"/>
          <w:szCs w:val="28"/>
        </w:rPr>
        <w:t>Second Principle Component Analysis: Second PCA is orthogonal to the first PCA, and it is capturing the left over variance from the first PCA.  So in this case the second PCA will not add anything, as the first PCA didn’t have any error.</w:t>
      </w:r>
    </w:p>
    <w:p w14:paraId="6CD8FA4C" w14:textId="5B073536" w:rsidR="007201F5" w:rsidRDefault="007201F5" w:rsidP="007201F5">
      <w:pPr>
        <w:pStyle w:val="ListParagraph"/>
      </w:pPr>
    </w:p>
    <w:p w14:paraId="3E913F58" w14:textId="4C664475" w:rsidR="007201F5" w:rsidRPr="00735E04" w:rsidRDefault="007201F5" w:rsidP="007201F5">
      <w:pPr>
        <w:pStyle w:val="ListParagraph"/>
      </w:pPr>
      <w:r w:rsidRPr="00735E04">
        <w:rPr>
          <w:b/>
          <w:u w:val="single"/>
        </w:rPr>
        <w:t>Link</w:t>
      </w:r>
      <w:r w:rsidR="00735E04">
        <w:t xml:space="preserve"> : </w:t>
      </w:r>
      <w:hyperlink r:id="rId9" w:history="1">
        <w:r w:rsidR="00735E04">
          <w:rPr>
            <w:rStyle w:val="Hyperlink"/>
          </w:rPr>
          <w:t>https://github.com/PriyankaGoenka/MachineLearning_HW5/blob/master/Hw5_Q1.m</w:t>
        </w:r>
      </w:hyperlink>
    </w:p>
    <w:p w14:paraId="61BFDB55" w14:textId="77777777" w:rsidR="00850742" w:rsidRDefault="00850742" w:rsidP="00850742">
      <w:pPr>
        <w:rPr>
          <w:sz w:val="28"/>
          <w:szCs w:val="28"/>
        </w:rPr>
      </w:pPr>
    </w:p>
    <w:p w14:paraId="0B8DB88D" w14:textId="77777777" w:rsidR="00850742" w:rsidRDefault="00850742" w:rsidP="00850742">
      <w:pPr>
        <w:rPr>
          <w:sz w:val="28"/>
          <w:szCs w:val="28"/>
        </w:rPr>
      </w:pPr>
    </w:p>
    <w:p w14:paraId="5B60E4AC" w14:textId="184E3681" w:rsidR="00850742" w:rsidRDefault="00850742" w:rsidP="00850742">
      <w:pPr>
        <w:rPr>
          <w:sz w:val="28"/>
          <w:szCs w:val="28"/>
        </w:rPr>
      </w:pPr>
      <w:r>
        <w:rPr>
          <w:sz w:val="28"/>
          <w:szCs w:val="28"/>
        </w:rPr>
        <w:t xml:space="preserve">2) Original Images: </w:t>
      </w:r>
    </w:p>
    <w:p w14:paraId="20E39E8F" w14:textId="402115D3" w:rsidR="00850742" w:rsidRDefault="00850742" w:rsidP="00850742">
      <w:r>
        <w:rPr>
          <w:sz w:val="28"/>
          <w:szCs w:val="28"/>
        </w:rPr>
        <w:t xml:space="preserve">Image 1(img1): </w:t>
      </w:r>
      <w:r>
        <w:rPr>
          <w:noProof/>
        </w:rPr>
        <w:drawing>
          <wp:inline distT="0" distB="0" distL="0" distR="0" wp14:anchorId="1769B869" wp14:editId="69FB32E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sz w:val="28"/>
          <w:szCs w:val="28"/>
        </w:rPr>
        <w:t xml:space="preserve">             Image 2(img2):</w:t>
      </w:r>
      <w:r w:rsidRPr="00850742">
        <w:t xml:space="preserve"> </w:t>
      </w:r>
      <w:r>
        <w:rPr>
          <w:noProof/>
        </w:rPr>
        <w:drawing>
          <wp:inline distT="0" distB="0" distL="0" distR="0" wp14:anchorId="5A3D69AB" wp14:editId="1DD034D9">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4F045C" w14:textId="7D4EF52D" w:rsidR="00850742" w:rsidRDefault="00850742" w:rsidP="00850742">
      <w:pPr>
        <w:rPr>
          <w:sz w:val="28"/>
          <w:szCs w:val="28"/>
        </w:rPr>
      </w:pPr>
      <w:r>
        <w:rPr>
          <w:sz w:val="28"/>
          <w:szCs w:val="28"/>
        </w:rPr>
        <w:t xml:space="preserve">Image 1 and Image 2 with different </w:t>
      </w:r>
      <w:r w:rsidR="00ED1C33">
        <w:rPr>
          <w:sz w:val="28"/>
          <w:szCs w:val="28"/>
        </w:rPr>
        <w:t>Principle Components:</w:t>
      </w:r>
    </w:p>
    <w:tbl>
      <w:tblPr>
        <w:tblStyle w:val="TableGrid"/>
        <w:tblW w:w="0" w:type="auto"/>
        <w:tblLook w:val="04A0" w:firstRow="1" w:lastRow="0" w:firstColumn="1" w:lastColumn="0" w:noHBand="0" w:noVBand="1"/>
      </w:tblPr>
      <w:tblGrid>
        <w:gridCol w:w="1870"/>
        <w:gridCol w:w="1870"/>
        <w:gridCol w:w="1870"/>
        <w:gridCol w:w="1870"/>
        <w:gridCol w:w="1870"/>
      </w:tblGrid>
      <w:tr w:rsidR="00ED1C33" w14:paraId="539AA6D5" w14:textId="77777777" w:rsidTr="00ED1C33">
        <w:tc>
          <w:tcPr>
            <w:tcW w:w="1870" w:type="dxa"/>
          </w:tcPr>
          <w:p w14:paraId="2D0F411A" w14:textId="1DCAB33F" w:rsidR="00ED1C33" w:rsidRDefault="00ED1C33" w:rsidP="00850742">
            <w:pPr>
              <w:rPr>
                <w:sz w:val="28"/>
                <w:szCs w:val="28"/>
              </w:rPr>
            </w:pPr>
            <w:r>
              <w:rPr>
                <w:sz w:val="28"/>
                <w:szCs w:val="28"/>
              </w:rPr>
              <w:t>Principle Component</w:t>
            </w:r>
          </w:p>
        </w:tc>
        <w:tc>
          <w:tcPr>
            <w:tcW w:w="1870" w:type="dxa"/>
          </w:tcPr>
          <w:p w14:paraId="3D41491A" w14:textId="61D0F503" w:rsidR="00ED1C33" w:rsidRDefault="00ED1C33" w:rsidP="00850742">
            <w:pPr>
              <w:rPr>
                <w:sz w:val="28"/>
                <w:szCs w:val="28"/>
              </w:rPr>
            </w:pPr>
            <w:r>
              <w:rPr>
                <w:sz w:val="28"/>
                <w:szCs w:val="28"/>
              </w:rPr>
              <w:t xml:space="preserve">       10</w:t>
            </w:r>
          </w:p>
        </w:tc>
        <w:tc>
          <w:tcPr>
            <w:tcW w:w="1870" w:type="dxa"/>
          </w:tcPr>
          <w:p w14:paraId="0C9E4F4D" w14:textId="2D1D2BB4" w:rsidR="00ED1C33" w:rsidRDefault="00ED1C33" w:rsidP="00850742">
            <w:pPr>
              <w:rPr>
                <w:sz w:val="28"/>
                <w:szCs w:val="28"/>
              </w:rPr>
            </w:pPr>
            <w:r>
              <w:rPr>
                <w:sz w:val="28"/>
                <w:szCs w:val="28"/>
              </w:rPr>
              <w:t xml:space="preserve">         50</w:t>
            </w:r>
          </w:p>
        </w:tc>
        <w:tc>
          <w:tcPr>
            <w:tcW w:w="1870" w:type="dxa"/>
          </w:tcPr>
          <w:p w14:paraId="3055032F" w14:textId="45E0BBEA" w:rsidR="00ED1C33" w:rsidRDefault="00ED1C33" w:rsidP="00850742">
            <w:pPr>
              <w:rPr>
                <w:sz w:val="28"/>
                <w:szCs w:val="28"/>
              </w:rPr>
            </w:pPr>
            <w:r>
              <w:rPr>
                <w:sz w:val="28"/>
                <w:szCs w:val="28"/>
              </w:rPr>
              <w:t xml:space="preserve">       100</w:t>
            </w:r>
          </w:p>
        </w:tc>
        <w:tc>
          <w:tcPr>
            <w:tcW w:w="1870" w:type="dxa"/>
          </w:tcPr>
          <w:p w14:paraId="4867DD1E" w14:textId="0FEE90B3" w:rsidR="00ED1C33" w:rsidRDefault="00ED1C33" w:rsidP="00850742">
            <w:pPr>
              <w:rPr>
                <w:sz w:val="28"/>
                <w:szCs w:val="28"/>
              </w:rPr>
            </w:pPr>
            <w:r>
              <w:rPr>
                <w:sz w:val="28"/>
                <w:szCs w:val="28"/>
              </w:rPr>
              <w:t xml:space="preserve">         200</w:t>
            </w:r>
          </w:p>
        </w:tc>
      </w:tr>
      <w:tr w:rsidR="00ED1C33" w14:paraId="5156BE68" w14:textId="77777777" w:rsidTr="00ED1C33">
        <w:tc>
          <w:tcPr>
            <w:tcW w:w="1870" w:type="dxa"/>
          </w:tcPr>
          <w:p w14:paraId="636E9F11" w14:textId="77777777" w:rsidR="00ED1C33" w:rsidRDefault="00ED1C33" w:rsidP="00850742">
            <w:pPr>
              <w:rPr>
                <w:sz w:val="28"/>
                <w:szCs w:val="28"/>
              </w:rPr>
            </w:pPr>
            <w:r>
              <w:rPr>
                <w:sz w:val="28"/>
                <w:szCs w:val="28"/>
              </w:rPr>
              <w:t>Image 1</w:t>
            </w:r>
          </w:p>
          <w:p w14:paraId="6EFF1889" w14:textId="4E1A5653" w:rsidR="00ED1C33" w:rsidRDefault="00ED1C33" w:rsidP="00850742">
            <w:pPr>
              <w:rPr>
                <w:sz w:val="28"/>
                <w:szCs w:val="28"/>
              </w:rPr>
            </w:pPr>
          </w:p>
        </w:tc>
        <w:tc>
          <w:tcPr>
            <w:tcW w:w="1870" w:type="dxa"/>
          </w:tcPr>
          <w:p w14:paraId="4B5D33D5" w14:textId="25F62E56" w:rsidR="00ED1C33" w:rsidRPr="00ED1C33" w:rsidRDefault="00ED1C33" w:rsidP="00850742">
            <w:pPr>
              <w:rPr>
                <w:noProof/>
              </w:rPr>
            </w:pPr>
            <w:r>
              <w:rPr>
                <w:sz w:val="28"/>
                <w:szCs w:val="28"/>
              </w:rPr>
              <w:t xml:space="preserve"> </w:t>
            </w:r>
            <w:r>
              <w:rPr>
                <w:noProof/>
              </w:rPr>
              <w:drawing>
                <wp:inline distT="0" distB="0" distL="0" distR="0" wp14:anchorId="6E536D84" wp14:editId="5D04EBE5">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870" w:type="dxa"/>
          </w:tcPr>
          <w:p w14:paraId="519A5A27" w14:textId="6BE8606F" w:rsidR="00ED1C33" w:rsidRDefault="00ED1C33" w:rsidP="00850742">
            <w:pPr>
              <w:rPr>
                <w:sz w:val="28"/>
                <w:szCs w:val="28"/>
              </w:rPr>
            </w:pPr>
            <w:r>
              <w:rPr>
                <w:sz w:val="28"/>
                <w:szCs w:val="28"/>
              </w:rPr>
              <w:t xml:space="preserve"> </w:t>
            </w:r>
            <w:r>
              <w:rPr>
                <w:noProof/>
              </w:rPr>
              <w:drawing>
                <wp:inline distT="0" distB="0" distL="0" distR="0" wp14:anchorId="2597FDBC" wp14:editId="52EDCE77">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870" w:type="dxa"/>
          </w:tcPr>
          <w:p w14:paraId="298179F6" w14:textId="11F518C2" w:rsidR="00ED1C33" w:rsidRDefault="00ED1C33" w:rsidP="00850742">
            <w:pPr>
              <w:rPr>
                <w:sz w:val="28"/>
                <w:szCs w:val="28"/>
              </w:rPr>
            </w:pPr>
            <w:r>
              <w:rPr>
                <w:noProof/>
              </w:rPr>
              <w:drawing>
                <wp:inline distT="0" distB="0" distL="0" distR="0" wp14:anchorId="3B0E7E49" wp14:editId="4B4ADC5F">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870" w:type="dxa"/>
          </w:tcPr>
          <w:p w14:paraId="6730AC81" w14:textId="5B3ACE19" w:rsidR="00ED1C33" w:rsidRDefault="00ED1C33" w:rsidP="00850742">
            <w:pPr>
              <w:rPr>
                <w:sz w:val="28"/>
                <w:szCs w:val="28"/>
              </w:rPr>
            </w:pPr>
            <w:r>
              <w:rPr>
                <w:noProof/>
              </w:rPr>
              <w:drawing>
                <wp:inline distT="0" distB="0" distL="0" distR="0" wp14:anchorId="03691283" wp14:editId="762742CE">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ED1C33" w14:paraId="19D15C73" w14:textId="77777777" w:rsidTr="00ED1C33">
        <w:tc>
          <w:tcPr>
            <w:tcW w:w="1870" w:type="dxa"/>
          </w:tcPr>
          <w:p w14:paraId="1B3D3FA1" w14:textId="77777777" w:rsidR="00ED1C33" w:rsidRDefault="00ED1C33" w:rsidP="00850742">
            <w:pPr>
              <w:rPr>
                <w:sz w:val="28"/>
                <w:szCs w:val="28"/>
              </w:rPr>
            </w:pPr>
            <w:r>
              <w:rPr>
                <w:sz w:val="28"/>
                <w:szCs w:val="28"/>
              </w:rPr>
              <w:t>Image 2</w:t>
            </w:r>
          </w:p>
          <w:p w14:paraId="07D38B0E" w14:textId="25D9451D" w:rsidR="00ED1C33" w:rsidRDefault="00ED1C33" w:rsidP="00850742">
            <w:pPr>
              <w:rPr>
                <w:sz w:val="28"/>
                <w:szCs w:val="28"/>
              </w:rPr>
            </w:pPr>
          </w:p>
        </w:tc>
        <w:tc>
          <w:tcPr>
            <w:tcW w:w="1870" w:type="dxa"/>
          </w:tcPr>
          <w:p w14:paraId="598A4172" w14:textId="011A5D55" w:rsidR="00ED1C33" w:rsidRDefault="00ED1C33" w:rsidP="00850742">
            <w:pPr>
              <w:rPr>
                <w:sz w:val="28"/>
                <w:szCs w:val="28"/>
              </w:rPr>
            </w:pPr>
            <w:r>
              <w:rPr>
                <w:noProof/>
              </w:rPr>
              <w:drawing>
                <wp:inline distT="0" distB="0" distL="0" distR="0" wp14:anchorId="1A840232" wp14:editId="31EA35B0">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870" w:type="dxa"/>
          </w:tcPr>
          <w:p w14:paraId="27FD9672" w14:textId="243AE412" w:rsidR="00ED1C33" w:rsidRDefault="00ED1C33" w:rsidP="00850742">
            <w:pPr>
              <w:rPr>
                <w:sz w:val="28"/>
                <w:szCs w:val="28"/>
              </w:rPr>
            </w:pPr>
            <w:r>
              <w:rPr>
                <w:noProof/>
              </w:rPr>
              <w:drawing>
                <wp:inline distT="0" distB="0" distL="0" distR="0" wp14:anchorId="6788A84E" wp14:editId="5C898EDF">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870" w:type="dxa"/>
          </w:tcPr>
          <w:p w14:paraId="468159B2" w14:textId="4D822F6D" w:rsidR="00ED1C33" w:rsidRDefault="00ED1C33" w:rsidP="00850742">
            <w:pPr>
              <w:rPr>
                <w:sz w:val="28"/>
                <w:szCs w:val="28"/>
              </w:rPr>
            </w:pPr>
            <w:r>
              <w:rPr>
                <w:noProof/>
              </w:rPr>
              <w:drawing>
                <wp:inline distT="0" distB="0" distL="0" distR="0" wp14:anchorId="49F64210" wp14:editId="72E81BDF">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870" w:type="dxa"/>
          </w:tcPr>
          <w:p w14:paraId="6B5AEA09" w14:textId="19AB8577" w:rsidR="00ED1C33" w:rsidRDefault="00ED1C33" w:rsidP="00850742">
            <w:pPr>
              <w:rPr>
                <w:sz w:val="28"/>
                <w:szCs w:val="28"/>
              </w:rPr>
            </w:pPr>
            <w:r>
              <w:rPr>
                <w:noProof/>
              </w:rPr>
              <w:drawing>
                <wp:inline distT="0" distB="0" distL="0" distR="0" wp14:anchorId="117CFFB8" wp14:editId="4DA6F901">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5920AB9E" w14:textId="3529FD45" w:rsidR="00ED1C33" w:rsidRDefault="00ED1C33" w:rsidP="00850742">
      <w:pPr>
        <w:rPr>
          <w:sz w:val="28"/>
          <w:szCs w:val="28"/>
        </w:rPr>
      </w:pPr>
    </w:p>
    <w:p w14:paraId="26E61A35" w14:textId="62978315" w:rsidR="001578A9" w:rsidRDefault="001578A9" w:rsidP="00850742">
      <w:pPr>
        <w:rPr>
          <w:b/>
          <w:sz w:val="28"/>
          <w:szCs w:val="28"/>
          <w:u w:val="single"/>
        </w:rPr>
      </w:pPr>
      <w:r w:rsidRPr="00735E04">
        <w:rPr>
          <w:b/>
          <w:sz w:val="24"/>
          <w:szCs w:val="24"/>
          <w:u w:val="single"/>
        </w:rPr>
        <w:t>Link for the code:</w:t>
      </w:r>
      <w:r w:rsidR="00735E04">
        <w:rPr>
          <w:b/>
          <w:sz w:val="28"/>
          <w:szCs w:val="28"/>
          <w:u w:val="single"/>
        </w:rPr>
        <w:t xml:space="preserve"> </w:t>
      </w:r>
      <w:hyperlink r:id="rId20" w:history="1">
        <w:r w:rsidR="00735E04" w:rsidRPr="00740D3B">
          <w:rPr>
            <w:rStyle w:val="Hyperlink"/>
          </w:rPr>
          <w:t>https://github.com/PriyankaGoenka/MachineLearning_HW5/blob/master/HW5_Q2.m</w:t>
        </w:r>
      </w:hyperlink>
    </w:p>
    <w:p w14:paraId="0CCCBCE9" w14:textId="4BB27DEB" w:rsidR="001578A9" w:rsidRDefault="001578A9" w:rsidP="00850742">
      <w:pPr>
        <w:rPr>
          <w:sz w:val="28"/>
          <w:szCs w:val="28"/>
          <w:u w:val="single"/>
        </w:rPr>
      </w:pPr>
      <w:r>
        <w:rPr>
          <w:sz w:val="28"/>
          <w:szCs w:val="28"/>
        </w:rPr>
        <w:t xml:space="preserve">2) </w:t>
      </w:r>
      <w:r w:rsidRPr="00CF2C63">
        <w:rPr>
          <w:sz w:val="28"/>
          <w:szCs w:val="28"/>
          <w:u w:val="single"/>
        </w:rPr>
        <w:t>Matrix Completion</w:t>
      </w:r>
    </w:p>
    <w:p w14:paraId="19956E26" w14:textId="14AF701D" w:rsidR="00CF2C63" w:rsidRDefault="00CF2C63" w:rsidP="00850742">
      <w:pPr>
        <w:rPr>
          <w:sz w:val="28"/>
          <w:szCs w:val="28"/>
          <w:u w:val="single"/>
        </w:rPr>
      </w:pPr>
    </w:p>
    <w:p w14:paraId="296CC6E1" w14:textId="0128312B" w:rsidR="00CF2C63" w:rsidRPr="00CF2C63" w:rsidRDefault="00CF2C63" w:rsidP="00850742">
      <w:pPr>
        <w:rPr>
          <w:sz w:val="28"/>
          <w:szCs w:val="28"/>
          <w:u w:val="single"/>
        </w:rPr>
      </w:pPr>
      <w:r>
        <w:rPr>
          <w:noProof/>
        </w:rPr>
        <w:drawing>
          <wp:inline distT="0" distB="0" distL="0" distR="0" wp14:anchorId="6E85853F" wp14:editId="093AAAE4">
            <wp:extent cx="6598283" cy="31559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98283" cy="3155950"/>
                    </a:xfrm>
                    <a:prstGeom prst="rect">
                      <a:avLst/>
                    </a:prstGeom>
                    <a:noFill/>
                    <a:ln>
                      <a:noFill/>
                    </a:ln>
                  </pic:spPr>
                </pic:pic>
              </a:graphicData>
            </a:graphic>
          </wp:inline>
        </w:drawing>
      </w:r>
    </w:p>
    <w:p w14:paraId="49987CE4" w14:textId="2ABA9EBB" w:rsidR="001578A9" w:rsidRDefault="001578A9" w:rsidP="00850742">
      <w:pPr>
        <w:rPr>
          <w:sz w:val="28"/>
          <w:szCs w:val="28"/>
        </w:rPr>
      </w:pPr>
    </w:p>
    <w:p w14:paraId="0FF49594" w14:textId="77777777" w:rsidR="00CF2C63" w:rsidRDefault="00CF2C63" w:rsidP="00850742">
      <w:pPr>
        <w:rPr>
          <w:sz w:val="28"/>
          <w:szCs w:val="28"/>
          <w:u w:val="single"/>
        </w:rPr>
      </w:pPr>
    </w:p>
    <w:p w14:paraId="546844B9" w14:textId="351B0BC2" w:rsidR="00CF2C63" w:rsidRDefault="00CF2C63" w:rsidP="00850742">
      <w:pPr>
        <w:rPr>
          <w:sz w:val="28"/>
          <w:szCs w:val="28"/>
          <w:u w:val="single"/>
        </w:rPr>
      </w:pPr>
      <w:r w:rsidRPr="00CF2C63">
        <w:rPr>
          <w:sz w:val="28"/>
          <w:szCs w:val="28"/>
          <w:u w:val="single"/>
        </w:rPr>
        <w:t>Graph for error recovery for different rank</w:t>
      </w:r>
    </w:p>
    <w:p w14:paraId="699EE5C5" w14:textId="2387C484" w:rsidR="00CF2C63" w:rsidRDefault="00CF2C63" w:rsidP="00850742">
      <w:pPr>
        <w:rPr>
          <w:sz w:val="28"/>
          <w:szCs w:val="28"/>
          <w:u w:val="single"/>
        </w:rPr>
      </w:pPr>
      <w:r>
        <w:rPr>
          <w:noProof/>
        </w:rPr>
        <w:drawing>
          <wp:inline distT="0" distB="0" distL="0" distR="0" wp14:anchorId="0BE1C186" wp14:editId="1D38B516">
            <wp:extent cx="6339397" cy="30321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42684" cy="3033697"/>
                    </a:xfrm>
                    <a:prstGeom prst="rect">
                      <a:avLst/>
                    </a:prstGeom>
                    <a:noFill/>
                    <a:ln>
                      <a:noFill/>
                    </a:ln>
                  </pic:spPr>
                </pic:pic>
              </a:graphicData>
            </a:graphic>
          </wp:inline>
        </w:drawing>
      </w:r>
    </w:p>
    <w:p w14:paraId="052EDC4F" w14:textId="3E811E61" w:rsidR="00CF2C63" w:rsidRDefault="00CF2C63" w:rsidP="00850742">
      <w:pPr>
        <w:rPr>
          <w:sz w:val="28"/>
          <w:szCs w:val="28"/>
        </w:rPr>
      </w:pPr>
      <w:r>
        <w:rPr>
          <w:sz w:val="28"/>
          <w:szCs w:val="28"/>
        </w:rPr>
        <w:t xml:space="preserve">Please run the code and check all the answers. </w:t>
      </w:r>
    </w:p>
    <w:p w14:paraId="7A775330" w14:textId="4E29AB46" w:rsidR="00CF2C63" w:rsidRPr="00CF2C63" w:rsidRDefault="00CF2C63" w:rsidP="00850742">
      <w:pPr>
        <w:rPr>
          <w:b/>
          <w:sz w:val="28"/>
          <w:szCs w:val="28"/>
          <w:u w:val="single"/>
        </w:rPr>
      </w:pPr>
      <w:r w:rsidRPr="00CF2C63">
        <w:rPr>
          <w:b/>
          <w:sz w:val="28"/>
          <w:szCs w:val="28"/>
          <w:u w:val="single"/>
        </w:rPr>
        <w:t xml:space="preserve">Link for the </w:t>
      </w:r>
      <w:proofErr w:type="spellStart"/>
      <w:r w:rsidRPr="00CF2C63">
        <w:rPr>
          <w:b/>
          <w:sz w:val="28"/>
          <w:szCs w:val="28"/>
          <w:u w:val="single"/>
        </w:rPr>
        <w:t>Matlab</w:t>
      </w:r>
      <w:proofErr w:type="spellEnd"/>
      <w:r w:rsidRPr="00CF2C63">
        <w:rPr>
          <w:b/>
          <w:sz w:val="28"/>
          <w:szCs w:val="28"/>
          <w:u w:val="single"/>
        </w:rPr>
        <w:t xml:space="preserve"> code:</w:t>
      </w:r>
    </w:p>
    <w:p w14:paraId="6600F4D9" w14:textId="22DBEF0F" w:rsidR="00CF2C63" w:rsidRDefault="00735E04" w:rsidP="00850742">
      <w:hyperlink r:id="rId23" w:history="1">
        <w:r>
          <w:rPr>
            <w:rStyle w:val="Hyperlink"/>
          </w:rPr>
          <w:t>https://github.com/PriyankaGoenka/MachineLearning_HW5/blob/master/HardImpute.m</w:t>
        </w:r>
      </w:hyperlink>
    </w:p>
    <w:p w14:paraId="6A6EE31B" w14:textId="2AE778A8" w:rsidR="00735E04" w:rsidRDefault="00735E04" w:rsidP="00850742">
      <w:hyperlink r:id="rId24" w:history="1">
        <w:r>
          <w:rPr>
            <w:rStyle w:val="Hyperlink"/>
          </w:rPr>
          <w:t>https://github.com/PriyankaGoenka/MachineLearning_HW5/blob/master/MatrixCompletion.m</w:t>
        </w:r>
      </w:hyperlink>
    </w:p>
    <w:p w14:paraId="0D0C8D31" w14:textId="35914135" w:rsidR="00735E04" w:rsidRDefault="00735E04" w:rsidP="00850742">
      <w:pPr>
        <w:rPr>
          <w:sz w:val="28"/>
          <w:szCs w:val="28"/>
          <w:u w:val="single"/>
        </w:rPr>
      </w:pPr>
    </w:p>
    <w:p w14:paraId="207F4EC5" w14:textId="4EFD9E1A" w:rsidR="00735E04" w:rsidRDefault="00735E04" w:rsidP="00850742">
      <w:pPr>
        <w:rPr>
          <w:sz w:val="28"/>
          <w:szCs w:val="28"/>
          <w:u w:val="single"/>
        </w:rPr>
      </w:pPr>
    </w:p>
    <w:p w14:paraId="2F47BAC2" w14:textId="77777777" w:rsidR="00770386" w:rsidRDefault="00735E04" w:rsidP="00850742">
      <w:pPr>
        <w:rPr>
          <w:sz w:val="28"/>
          <w:szCs w:val="28"/>
        </w:rPr>
      </w:pPr>
      <w:r>
        <w:rPr>
          <w:sz w:val="28"/>
          <w:szCs w:val="28"/>
          <w:u w:val="single"/>
        </w:rPr>
        <w:t xml:space="preserve">All the codes and output images are uploaded on </w:t>
      </w:r>
      <w:proofErr w:type="spellStart"/>
      <w:r>
        <w:rPr>
          <w:sz w:val="28"/>
          <w:szCs w:val="28"/>
          <w:u w:val="single"/>
        </w:rPr>
        <w:t>github</w:t>
      </w:r>
      <w:proofErr w:type="spellEnd"/>
      <w:r>
        <w:rPr>
          <w:sz w:val="28"/>
          <w:szCs w:val="28"/>
          <w:u w:val="single"/>
        </w:rPr>
        <w:t>. Please go through it.</w:t>
      </w:r>
      <w:r>
        <w:rPr>
          <w:sz w:val="28"/>
          <w:szCs w:val="28"/>
        </w:rPr>
        <w:t xml:space="preserve">                                         </w:t>
      </w:r>
    </w:p>
    <w:p w14:paraId="63F66A2C" w14:textId="18518A85" w:rsidR="00735E04" w:rsidRPr="00735E04" w:rsidRDefault="00770386" w:rsidP="00850742">
      <w:pPr>
        <w:rPr>
          <w:sz w:val="28"/>
          <w:szCs w:val="28"/>
          <w:u w:val="single"/>
        </w:rPr>
      </w:pPr>
      <w:r>
        <w:rPr>
          <w:sz w:val="28"/>
          <w:szCs w:val="28"/>
        </w:rPr>
        <w:t xml:space="preserve">                                                                  </w:t>
      </w:r>
      <w:bookmarkStart w:id="0" w:name="_GoBack"/>
      <w:bookmarkEnd w:id="0"/>
      <w:r w:rsidR="00735E04">
        <w:rPr>
          <w:sz w:val="28"/>
          <w:szCs w:val="28"/>
        </w:rPr>
        <w:t>Thank you!</w:t>
      </w:r>
    </w:p>
    <w:sectPr w:rsidR="00735E04" w:rsidRPr="00735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96445"/>
    <w:multiLevelType w:val="hybridMultilevel"/>
    <w:tmpl w:val="10C6FD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3D"/>
    <w:rsid w:val="001578A9"/>
    <w:rsid w:val="001C1DD0"/>
    <w:rsid w:val="00437AD4"/>
    <w:rsid w:val="00635689"/>
    <w:rsid w:val="007201F5"/>
    <w:rsid w:val="00731EFE"/>
    <w:rsid w:val="00735E04"/>
    <w:rsid w:val="00770386"/>
    <w:rsid w:val="00850742"/>
    <w:rsid w:val="00A8296F"/>
    <w:rsid w:val="00B727B1"/>
    <w:rsid w:val="00CB373D"/>
    <w:rsid w:val="00CF2C63"/>
    <w:rsid w:val="00E02F71"/>
    <w:rsid w:val="00ED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C6FC"/>
  <w15:chartTrackingRefBased/>
  <w15:docId w15:val="{CFA5DF7B-96EB-41E7-8919-F322CA63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73D"/>
    <w:pPr>
      <w:ind w:left="720"/>
      <w:contextualSpacing/>
    </w:pPr>
  </w:style>
  <w:style w:type="table" w:styleId="TableGrid">
    <w:name w:val="Table Grid"/>
    <w:basedOn w:val="TableNormal"/>
    <w:uiPriority w:val="39"/>
    <w:rsid w:val="00ED1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E04"/>
    <w:rPr>
      <w:color w:val="0000FF"/>
      <w:u w:val="single"/>
    </w:rPr>
  </w:style>
  <w:style w:type="character" w:styleId="UnresolvedMention">
    <w:name w:val="Unresolved Mention"/>
    <w:basedOn w:val="DefaultParagraphFont"/>
    <w:uiPriority w:val="99"/>
    <w:semiHidden/>
    <w:unhideWhenUsed/>
    <w:rsid w:val="00735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PriyankaGoenka/MachineLearning_HW5/blob/master/HW5_Q2.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https://github.com/PriyankaGoenka/MachineLearning_HW5/blob/master/MatrixCompletion.m" TargetMode="Externa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yperlink" Target="https://github.com/PriyankaGoenka/MachineLearning_HW5/blob/master/HardImpute.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hyperlink" Target="https://github.com/PriyankaGoenka/MachineLearning_HW5/blob/master/Hw5_Q1.m" TargetMode="External"/><Relationship Id="rId14" Type="http://schemas.openxmlformats.org/officeDocument/2006/relationships/image" Target="media/image6.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9850B61440D742B91DDF059547036C" ma:contentTypeVersion="13" ma:contentTypeDescription="Create a new document." ma:contentTypeScope="" ma:versionID="d71c4ba020cb5dc174814e8c8e9154ff">
  <xsd:schema xmlns:xsd="http://www.w3.org/2001/XMLSchema" xmlns:xs="http://www.w3.org/2001/XMLSchema" xmlns:p="http://schemas.microsoft.com/office/2006/metadata/properties" xmlns:ns3="bb6c015b-0b85-4993-9481-2c8bf00e80f3" xmlns:ns4="ba9ab956-9040-40c7-99fc-6c401458ac43" targetNamespace="http://schemas.microsoft.com/office/2006/metadata/properties" ma:root="true" ma:fieldsID="b54f2c425d4ace290725c6b57ad3ef58" ns3:_="" ns4:_="">
    <xsd:import namespace="bb6c015b-0b85-4993-9481-2c8bf00e80f3"/>
    <xsd:import namespace="ba9ab956-9040-40c7-99fc-6c401458ac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6c015b-0b85-4993-9481-2c8bf00e80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ab956-9040-40c7-99fc-6c401458ac4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52D8D9-2A4C-4418-B4AB-E82F786591D3}">
  <ds:schemaRefs>
    <ds:schemaRef ds:uri="http://schemas.microsoft.com/sharepoint/v3/contenttype/forms"/>
  </ds:schemaRefs>
</ds:datastoreItem>
</file>

<file path=customXml/itemProps2.xml><?xml version="1.0" encoding="utf-8"?>
<ds:datastoreItem xmlns:ds="http://schemas.openxmlformats.org/officeDocument/2006/customXml" ds:itemID="{ABA73289-D6E0-4D5A-81FE-EB5F8E1B4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6c015b-0b85-4993-9481-2c8bf00e80f3"/>
    <ds:schemaRef ds:uri="ba9ab956-9040-40c7-99fc-6c401458a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213B1A-B196-4C5F-8A87-AA2E7161AB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10784AA2</Template>
  <TotalTime>94</TotalTime>
  <Pages>3</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Goenka</dc:creator>
  <cp:keywords/>
  <dc:description/>
  <cp:lastModifiedBy>Priyanka Goenka</cp:lastModifiedBy>
  <cp:revision>9</cp:revision>
  <dcterms:created xsi:type="dcterms:W3CDTF">2020-04-21T00:31:00Z</dcterms:created>
  <dcterms:modified xsi:type="dcterms:W3CDTF">2020-04-25T00:44:00Z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0x0101007B9850B61440D742B91DDF059547036C</vt:lpwstr>
  </property>
</Properties>
</file>